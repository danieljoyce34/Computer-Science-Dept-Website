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591" w:rsidRDefault="00E72CA7">
      <w:r>
        <w:t>Hello</w:t>
      </w:r>
    </w:p>
    <w:p w:rsidR="00E72CA7" w:rsidRDefault="00E72CA7"/>
    <w:p w:rsidR="00E72CA7" w:rsidRDefault="00E72CA7">
      <w:r>
        <w:t>This is a test document.</w:t>
      </w:r>
      <w:bookmarkStart w:id="0" w:name="_GoBack"/>
      <w:bookmarkEnd w:id="0"/>
    </w:p>
    <w:sectPr w:rsidR="00E72C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A7"/>
    <w:rsid w:val="00016111"/>
    <w:rsid w:val="00094852"/>
    <w:rsid w:val="00095DB2"/>
    <w:rsid w:val="001148D6"/>
    <w:rsid w:val="001B5887"/>
    <w:rsid w:val="001D2153"/>
    <w:rsid w:val="001E7C7B"/>
    <w:rsid w:val="00215904"/>
    <w:rsid w:val="002342B9"/>
    <w:rsid w:val="002E06A1"/>
    <w:rsid w:val="0037020E"/>
    <w:rsid w:val="003D6750"/>
    <w:rsid w:val="00421D2A"/>
    <w:rsid w:val="004425B8"/>
    <w:rsid w:val="004C35B4"/>
    <w:rsid w:val="005B1591"/>
    <w:rsid w:val="0063417C"/>
    <w:rsid w:val="0064443B"/>
    <w:rsid w:val="006B3F03"/>
    <w:rsid w:val="006C5705"/>
    <w:rsid w:val="006F4EF2"/>
    <w:rsid w:val="00727112"/>
    <w:rsid w:val="0078775E"/>
    <w:rsid w:val="00792094"/>
    <w:rsid w:val="007C57F2"/>
    <w:rsid w:val="008400D4"/>
    <w:rsid w:val="00862108"/>
    <w:rsid w:val="008D51CE"/>
    <w:rsid w:val="009148D0"/>
    <w:rsid w:val="00916EFC"/>
    <w:rsid w:val="0093431A"/>
    <w:rsid w:val="00955382"/>
    <w:rsid w:val="00A358B1"/>
    <w:rsid w:val="00A92AEE"/>
    <w:rsid w:val="00AA6E3D"/>
    <w:rsid w:val="00AC7D23"/>
    <w:rsid w:val="00C77131"/>
    <w:rsid w:val="00C84974"/>
    <w:rsid w:val="00C92A93"/>
    <w:rsid w:val="00D212B3"/>
    <w:rsid w:val="00D60974"/>
    <w:rsid w:val="00D73CC3"/>
    <w:rsid w:val="00D939E7"/>
    <w:rsid w:val="00DA1069"/>
    <w:rsid w:val="00DB127F"/>
    <w:rsid w:val="00DF38F5"/>
    <w:rsid w:val="00E2726F"/>
    <w:rsid w:val="00E67E2F"/>
    <w:rsid w:val="00E72CA7"/>
    <w:rsid w:val="00EC04C5"/>
    <w:rsid w:val="00E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66319-ECF6-4B56-8826-C4E7D5AE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5538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382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5538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put">
    <w:name w:val="output"/>
    <w:basedOn w:val="Normal"/>
    <w:autoRedefine/>
    <w:rsid w:val="0093431A"/>
    <w:pPr>
      <w:keepLines/>
      <w:ind w:left="720"/>
      <w:jc w:val="both"/>
    </w:pPr>
    <w:rPr>
      <w:rFonts w:ascii="Arial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Villanova University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Joyce</dc:creator>
  <cp:keywords/>
  <dc:description/>
  <cp:lastModifiedBy>Daniel Joyce</cp:lastModifiedBy>
  <cp:revision>1</cp:revision>
  <dcterms:created xsi:type="dcterms:W3CDTF">2016-03-07T19:58:00Z</dcterms:created>
  <dcterms:modified xsi:type="dcterms:W3CDTF">2016-03-07T19:59:00Z</dcterms:modified>
</cp:coreProperties>
</file>